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5E1774" w:rsidRDefault="00972E74" w:rsidP="00606BFB">
      <w:pPr>
        <w:pStyle w:val="OrgNameandDate"/>
      </w:pPr>
      <w:r w:rsidRPr="00972E74">
        <w:rPr>
          <w:sz w:val="24"/>
          <w:szCs w:val="24"/>
        </w:rPr>
        <w:t>Spring 2015 - Big Data Open Source Software Project (BUEX-V 594</w:t>
      </w:r>
      <w:proofErr w:type="gramStart"/>
      <w:r w:rsidRPr="00972E74">
        <w:rPr>
          <w:sz w:val="24"/>
          <w:szCs w:val="24"/>
        </w:rPr>
        <w:t>)</w:t>
      </w:r>
      <w:proofErr w:type="gramEnd"/>
      <w:r w:rsidR="00663A74" w:rsidRPr="0094782A">
        <w:br/>
      </w:r>
      <w:r w:rsidRPr="00972E74">
        <w:rPr>
          <w:sz w:val="24"/>
          <w:szCs w:val="24"/>
        </w:rPr>
        <w:t>May-01,2015</w:t>
      </w:r>
    </w:p>
    <w:p w:rsidR="00454DF1" w:rsidRPr="009C0F02" w:rsidRDefault="00033138" w:rsidP="00606BFB">
      <w:pPr>
        <w:pStyle w:val="Proposal"/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214690"/>
      <w:r w:rsidRPr="009C0F02"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9C0F02"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0"/>
    </w:p>
    <w:p w:rsidR="00C5618E" w:rsidRPr="00606BFB" w:rsidRDefault="00C5618E" w:rsidP="00606BFB">
      <w:pPr>
        <w:pStyle w:val="Proposal"/>
      </w:pPr>
    </w:p>
    <w:p w:rsidR="00A202B5" w:rsidRPr="00CC78D5" w:rsidRDefault="00972E74" w:rsidP="0094782A">
      <w:pPr>
        <w:pStyle w:val="ProjectName"/>
        <w:rPr>
          <w:szCs w:val="44"/>
        </w:rPr>
      </w:pPr>
      <w:r>
        <w:rPr>
          <w:sz w:val="56"/>
          <w:szCs w:val="44"/>
        </w:rPr>
        <w:t>Dev-ops for Apache Storm on Openstack</w:t>
      </w:r>
    </w:p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Pr="009D68EB" w:rsidRDefault="009D68EB" w:rsidP="009D68EB"/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5E1774" w:rsidRPr="009C0F02" w:rsidRDefault="00A202B5" w:rsidP="00606BFB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lastRenderedPageBreak/>
        <w:br w:type="page"/>
      </w:r>
      <w:bookmarkStart w:id="1" w:name="_Toc4214692"/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Team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Description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6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Timetable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8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Key Personnel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1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Next Steps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E1774" w:rsidRPr="009C0F02" w:rsidRDefault="0040321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2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204CE" w:rsidRPr="005204CE" w:rsidRDefault="00A14D6F" w:rsidP="00291939">
      <w:r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GoBack"/>
      <w:bookmarkEnd w:id="2"/>
      <w:r>
        <w:br w:type="page"/>
      </w:r>
      <w:r w:rsidR="00E3132B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Team: Working individually</w:t>
      </w:r>
    </w:p>
    <w:p w:rsidR="00722DD9" w:rsidRDefault="00E3132B" w:rsidP="001A3586">
      <w:pPr>
        <w:pStyle w:val="ListBullet"/>
        <w:rPr>
          <w:sz w:val="24"/>
        </w:rPr>
      </w:pPr>
      <w:r>
        <w:rPr>
          <w:sz w:val="24"/>
        </w:rPr>
        <w:t>Oliver Lewis</w:t>
      </w:r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Email: </w:t>
      </w:r>
      <w:hyperlink r:id="rId8" w:history="1">
        <w:r w:rsidRPr="00736D1F">
          <w:rPr>
            <w:rStyle w:val="Hyperlink"/>
            <w:sz w:val="24"/>
          </w:rPr>
          <w:t>oliverlewis7@gmail.com</w:t>
        </w:r>
      </w:hyperlink>
    </w:p>
    <w:p w:rsidR="00E3132B" w:rsidRDefault="00E3132B" w:rsidP="001A3586">
      <w:pPr>
        <w:pStyle w:val="ListBullet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username: </w:t>
      </w:r>
      <w:proofErr w:type="spellStart"/>
      <w:r>
        <w:rPr>
          <w:sz w:val="24"/>
        </w:rPr>
        <w:t>oliverlewis</w:t>
      </w:r>
      <w:proofErr w:type="spellEnd"/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Portal name: </w:t>
      </w:r>
      <w:proofErr w:type="spellStart"/>
      <w:r>
        <w:rPr>
          <w:sz w:val="24"/>
        </w:rPr>
        <w:t>oliveral</w:t>
      </w:r>
      <w:proofErr w:type="spellEnd"/>
    </w:p>
    <w:bookmarkEnd w:id="1"/>
    <w:p w:rsidR="00CF2E33" w:rsidRPr="009C0F02" w:rsidRDefault="00E3132B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:rsidR="00F71455" w:rsidRDefault="0050271D" w:rsidP="00F71455">
      <w:pPr>
        <w:pStyle w:val="BodyText"/>
        <w:rPr>
          <w:sz w:val="24"/>
        </w:rPr>
      </w:pPr>
      <w:r>
        <w:rPr>
          <w:sz w:val="24"/>
        </w:rPr>
        <w:t xml:space="preserve">The project is about using a Dev-ops tool to install Apache Storm on an Openstack cluster. For this project after evaluating various configuration management and orchestration tools like Chef, Puppet,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. </w:t>
      </w:r>
    </w:p>
    <w:p w:rsidR="00F71455" w:rsidRDefault="0050271D" w:rsidP="00F71455">
      <w:pPr>
        <w:pStyle w:val="BodyText"/>
        <w:rPr>
          <w:sz w:val="24"/>
        </w:rPr>
      </w:pPr>
      <w:r>
        <w:rPr>
          <w:sz w:val="24"/>
        </w:rPr>
        <w:t xml:space="preserve">I’ve decided to use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as a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-ops tool.</w:t>
      </w:r>
      <w:r w:rsidR="00F71455">
        <w:rPr>
          <w:sz w:val="24"/>
        </w:rPr>
        <w:t xml:space="preserve"> </w:t>
      </w:r>
      <w:proofErr w:type="spellStart"/>
      <w:r w:rsidR="00F71455" w:rsidRPr="00F71455">
        <w:rPr>
          <w:sz w:val="24"/>
        </w:rPr>
        <w:t>Ansible</w:t>
      </w:r>
      <w:proofErr w:type="spellEnd"/>
      <w:r w:rsidR="00F71455" w:rsidRPr="00F71455">
        <w:rPr>
          <w:sz w:val="24"/>
        </w:rPr>
        <w:t xml:space="preserve"> is an IT automation tool which deploys software and configures systems on multiple servers using SSH protocol. Python based </w:t>
      </w:r>
      <w:proofErr w:type="spellStart"/>
      <w:r w:rsidR="00F71455" w:rsidRPr="00F71455">
        <w:rPr>
          <w:sz w:val="24"/>
        </w:rPr>
        <w:t>Ansible</w:t>
      </w:r>
      <w:proofErr w:type="spellEnd"/>
      <w:r w:rsidR="00F71455" w:rsidRPr="00F71455">
        <w:rPr>
          <w:sz w:val="24"/>
        </w:rPr>
        <w:t xml:space="preserve"> stores information about deployment and configuration in a </w:t>
      </w:r>
      <w:proofErr w:type="spellStart"/>
      <w:r w:rsidR="00F71455" w:rsidRPr="00F71455">
        <w:rPr>
          <w:sz w:val="24"/>
        </w:rPr>
        <w:t>yaml</w:t>
      </w:r>
      <w:proofErr w:type="spellEnd"/>
      <w:r w:rsidR="00F71455" w:rsidRPr="00F71455">
        <w:rPr>
          <w:sz w:val="24"/>
        </w:rPr>
        <w:t xml:space="preserve"> format file, named </w:t>
      </w:r>
      <w:proofErr w:type="spellStart"/>
      <w:r w:rsidR="00F71455" w:rsidRPr="00F71455">
        <w:rPr>
          <w:sz w:val="24"/>
        </w:rPr>
        <w:t>Ansible</w:t>
      </w:r>
      <w:proofErr w:type="spellEnd"/>
      <w:r w:rsidR="00F71455" w:rsidRPr="00F71455">
        <w:rPr>
          <w:sz w:val="24"/>
        </w:rPr>
        <w:t xml:space="preserve"> Playbook. Tasks defined in the playbook allows you to have identical configurations and software across multiple machines in your infrastructure.</w:t>
      </w:r>
      <w:r w:rsidR="00F71455">
        <w:rPr>
          <w:sz w:val="24"/>
        </w:rPr>
        <w:t xml:space="preserve"> [</w:t>
      </w:r>
      <w:r w:rsidR="00F71455" w:rsidRPr="00F71455">
        <w:rPr>
          <w:sz w:val="24"/>
        </w:rPr>
        <w:t>http://cloudmesh.github.io/introduction_to_cloud_computing/class/lesson/devops/ansible.html#ref-class-lesson-devops-ansible</w:t>
      </w:r>
      <w:r w:rsidR="00F71455">
        <w:rPr>
          <w:sz w:val="24"/>
        </w:rPr>
        <w:t>]</w:t>
      </w:r>
    </w:p>
    <w:p w:rsidR="0050271D" w:rsidRDefault="0050271D" w:rsidP="00A479CA">
      <w:pPr>
        <w:pStyle w:val="BodyText"/>
        <w:rPr>
          <w:sz w:val="24"/>
        </w:rPr>
      </w:pPr>
      <w:r>
        <w:rPr>
          <w:sz w:val="24"/>
        </w:rPr>
        <w:t>The detailed phases and estimated timelines for finishing them are listed in the next section.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>Apache storm uses Zookeeper for handling its distributed configuration service. So basically I have to setup zookeeper and then configure it to work on a setup of Apache Storm. This can be done on a single machine but for this project I will try a more practical and realistic scenario of using multiple machines.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 xml:space="preserve">I’ll be using a 3 node Openstack network. 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1:</w:t>
      </w:r>
      <w:r>
        <w:rPr>
          <w:sz w:val="24"/>
        </w:rPr>
        <w:t xml:space="preserve"> Will contain the Zookeeper server and Storm Nimbus node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2 &amp; 3:</w:t>
      </w:r>
      <w:r>
        <w:rPr>
          <w:sz w:val="24"/>
        </w:rPr>
        <w:t xml:space="preserve"> Will be the supervisor nodes.</w:t>
      </w:r>
    </w:p>
    <w:p w:rsidR="00F71455" w:rsidRDefault="0040321E" w:rsidP="00F71455">
      <w:pPr>
        <w:pStyle w:val="BodyText"/>
        <w:rPr>
          <w:sz w:val="24"/>
        </w:rPr>
      </w:pPr>
      <w:r>
        <w:rPr>
          <w:sz w:val="24"/>
        </w:rPr>
        <w:t xml:space="preserve">I’ll be using either </w:t>
      </w:r>
      <w:proofErr w:type="spellStart"/>
      <w:r>
        <w:rPr>
          <w:sz w:val="24"/>
        </w:rPr>
        <w:t>zeromq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rabbitmq</w:t>
      </w:r>
      <w:proofErr w:type="spellEnd"/>
      <w:r>
        <w:rPr>
          <w:sz w:val="24"/>
        </w:rPr>
        <w:t xml:space="preserve"> for asynchronous message passing.</w:t>
      </w:r>
    </w:p>
    <w:p w:rsidR="00F71455" w:rsidRDefault="00F71455" w:rsidP="00A479CA">
      <w:pPr>
        <w:pStyle w:val="BodyText"/>
        <w:rPr>
          <w:sz w:val="24"/>
        </w:rPr>
      </w:pPr>
      <w:r>
        <w:rPr>
          <w:sz w:val="24"/>
        </w:rPr>
        <w:t xml:space="preserve">I will have to write multiple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playbooks to first install all the prerequisites required for Apache Storm and then install Zookeeper and then finally install Apache storm on the 3 nodes</w:t>
      </w:r>
      <w:r>
        <w:rPr>
          <w:sz w:val="24"/>
        </w:rPr>
        <w:t>.</w:t>
      </w:r>
    </w:p>
    <w:p w:rsidR="0050271D" w:rsidRPr="00D60B23" w:rsidRDefault="0050271D" w:rsidP="00A479CA">
      <w:pPr>
        <w:pStyle w:val="BodyText"/>
        <w:rPr>
          <w:sz w:val="24"/>
        </w:rPr>
      </w:pPr>
    </w:p>
    <w:p w:rsidR="00CF2E33" w:rsidRPr="0050271D" w:rsidRDefault="00CF2E33" w:rsidP="0040321E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214696"/>
      <w:bookmarkStart w:id="4" w:name="_Toc52873036"/>
      <w:r w:rsidRPr="0050271D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Timetable</w:t>
      </w:r>
      <w:bookmarkEnd w:id="3"/>
      <w:bookmarkEnd w:id="4"/>
    </w:p>
    <w:p w:rsidR="007D140D" w:rsidRPr="00D60B23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Provide detailed information on the expected timetable for the project. Break the project into phases, and pr</w:t>
      </w:r>
      <w:r w:rsidR="00F625A0" w:rsidRPr="00D60B23">
        <w:rPr>
          <w:sz w:val="24"/>
        </w:rPr>
        <w:t>ovide</w:t>
      </w:r>
      <w:r w:rsidRPr="00D60B23">
        <w:rPr>
          <w:sz w:val="24"/>
        </w:rPr>
        <w:t xml:space="preserve"> a schedule for each phase.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30"/>
        <w:gridCol w:w="2674"/>
      </w:tblGrid>
      <w:tr w:rsidR="00421B2B" w:rsidRPr="000709C9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"/>
              <w:rPr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Description of </w:t>
            </w:r>
            <w:r w:rsidR="00E776A1"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9C0F02" w:rsidRDefault="006B53B6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Start and End Dates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Setup Openstack 3 node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13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Learn to use Dev-ops tool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April 17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Install Zookeeper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Default="00265162" w:rsidP="001B6211">
            <w:pPr>
              <w:pStyle w:val="TableText"/>
            </w:pPr>
            <w:r>
              <w:t>April 19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Four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Install Apache Storm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24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Five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Test </w:t>
            </w:r>
            <w:proofErr w:type="spellStart"/>
            <w:r>
              <w:t>Ansible</w:t>
            </w:r>
            <w:proofErr w:type="spellEnd"/>
            <w:r>
              <w:t xml:space="preserve"> script on a new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May 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</w:tbl>
    <w:p w:rsidR="00C36F39" w:rsidRDefault="00C36F39" w:rsidP="00C36F39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214698"/>
      <w:bookmarkStart w:id="6" w:name="_Toc52873038"/>
    </w:p>
    <w:p w:rsidR="0050271D" w:rsidRDefault="0050271D" w:rsidP="0050271D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71D" w:rsidRDefault="0050271D" w:rsidP="0050271D"/>
    <w:p w:rsidR="0050271D" w:rsidRPr="0050271D" w:rsidRDefault="0050271D" w:rsidP="0050271D"/>
    <w:p w:rsidR="00CF2E33" w:rsidRPr="001A3C82" w:rsidRDefault="00CF2E33" w:rsidP="00C36F39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Key Personnel</w:t>
      </w:r>
      <w:bookmarkEnd w:id="5"/>
      <w:bookmarkEnd w:id="6"/>
    </w:p>
    <w:p w:rsidR="00B7167F" w:rsidRDefault="00972E74" w:rsidP="001A3586">
      <w:pPr>
        <w:pStyle w:val="BodyText"/>
        <w:rPr>
          <w:sz w:val="24"/>
        </w:rPr>
      </w:pPr>
      <w:r>
        <w:rPr>
          <w:sz w:val="24"/>
        </w:rPr>
        <w:t xml:space="preserve">I will be working individually on this project as part of my Independent study with Professor </w:t>
      </w:r>
      <w:proofErr w:type="spellStart"/>
      <w:r>
        <w:rPr>
          <w:sz w:val="24"/>
        </w:rPr>
        <w:t>Geoffery</w:t>
      </w:r>
      <w:proofErr w:type="spellEnd"/>
      <w:r>
        <w:rPr>
          <w:sz w:val="24"/>
        </w:rPr>
        <w:t xml:space="preserve"> Fox.  </w:t>
      </w:r>
    </w:p>
    <w:p w:rsidR="007C3535" w:rsidRDefault="00F71455" w:rsidP="001A3586">
      <w:pPr>
        <w:pStyle w:val="BodyText"/>
        <w:rPr>
          <w:sz w:val="24"/>
        </w:rPr>
      </w:pPr>
      <w:r w:rsidRPr="00D60B23">
        <w:rPr>
          <w:noProof/>
          <w:sz w:val="24"/>
          <w:lang w:val="en-GB" w:eastAsia="en-GB"/>
        </w:rPr>
        <w:drawing>
          <wp:anchor distT="0" distB="0" distL="114300" distR="114300" simplePos="0" relativeHeight="251657728" behindDoc="1" locked="0" layoutInCell="1" allowOverlap="1" wp14:anchorId="34B32FAE" wp14:editId="5938F602">
            <wp:simplePos x="0" y="0"/>
            <wp:positionH relativeFrom="margin">
              <wp:posOffset>161925</wp:posOffset>
            </wp:positionH>
            <wp:positionV relativeFrom="page">
              <wp:posOffset>5724525</wp:posOffset>
            </wp:positionV>
            <wp:extent cx="5486400" cy="2171700"/>
            <wp:effectExtent l="0" t="0" r="76200" b="0"/>
            <wp:wrapTight wrapText="bothSides">
              <wp:wrapPolygon edited="0">
                <wp:start x="8550" y="3600"/>
                <wp:lineTo x="8400" y="4547"/>
                <wp:lineTo x="8325" y="9853"/>
                <wp:lineTo x="8475" y="10042"/>
                <wp:lineTo x="10575" y="10042"/>
                <wp:lineTo x="0" y="10800"/>
                <wp:lineTo x="0" y="18379"/>
                <wp:lineTo x="21750" y="18379"/>
                <wp:lineTo x="21825" y="11368"/>
                <wp:lineTo x="18975" y="10611"/>
                <wp:lineTo x="13425" y="9663"/>
                <wp:lineTo x="13200" y="4547"/>
                <wp:lineTo x="13050" y="3600"/>
                <wp:lineTo x="8550" y="3600"/>
              </wp:wrapPolygon>
            </wp:wrapTight>
            <wp:docPr id="77" name="Organization Chart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535" w:rsidRDefault="007C3535" w:rsidP="001A3586">
      <w:pPr>
        <w:pStyle w:val="BodyText"/>
        <w:rPr>
          <w:sz w:val="24"/>
        </w:rPr>
      </w:pPr>
    </w:p>
    <w:p w:rsidR="007C3535" w:rsidRPr="00D60B23" w:rsidRDefault="007C3535" w:rsidP="001A3586">
      <w:pPr>
        <w:pStyle w:val="BodyText"/>
        <w:rPr>
          <w:sz w:val="24"/>
        </w:rPr>
      </w:pPr>
    </w:p>
    <w:p w:rsidR="00F870A5" w:rsidRDefault="00F870A5" w:rsidP="001A3586">
      <w:pPr>
        <w:pStyle w:val="BodyText"/>
      </w:pPr>
    </w:p>
    <w:p w:rsidR="008959DA" w:rsidRDefault="008959DA" w:rsidP="001A3586">
      <w:pPr>
        <w:pStyle w:val="BodyText"/>
      </w:pPr>
    </w:p>
    <w:p w:rsidR="00F71455" w:rsidRDefault="00F71455" w:rsidP="00F71455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214701"/>
      <w:bookmarkStart w:id="8" w:name="_Toc52873041"/>
    </w:p>
    <w:p w:rsidR="00F71455" w:rsidRDefault="00F71455" w:rsidP="00F71455"/>
    <w:p w:rsidR="00F71455" w:rsidRPr="00F71455" w:rsidRDefault="00F71455" w:rsidP="00F71455"/>
    <w:p w:rsidR="00CF2E33" w:rsidRPr="00972E74" w:rsidRDefault="00CF2E33" w:rsidP="00972E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Next Steps</w:t>
      </w:r>
      <w:bookmarkEnd w:id="7"/>
      <w:bookmarkEnd w:id="8"/>
    </w:p>
    <w:p w:rsidR="00972E74" w:rsidRDefault="00972E74" w:rsidP="00A479CA">
      <w:pPr>
        <w:pStyle w:val="BodyText"/>
        <w:rPr>
          <w:sz w:val="24"/>
        </w:rPr>
      </w:pPr>
    </w:p>
    <w:p w:rsidR="00A94132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Specify the actions required of the readers of this document.</w:t>
      </w:r>
    </w:p>
    <w:p w:rsidR="004D05E5" w:rsidRPr="00D60B23" w:rsidRDefault="000E3BA2" w:rsidP="00E55158">
      <w:pPr>
        <w:pStyle w:val="ListBullet"/>
        <w:rPr>
          <w:sz w:val="24"/>
        </w:rPr>
      </w:pPr>
      <w:r>
        <w:rPr>
          <w:sz w:val="24"/>
        </w:rPr>
        <w:t xml:space="preserve">Be able to install any apache component by reusing the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template created for the installation of Apache Storm.</w:t>
      </w:r>
    </w:p>
    <w:p w:rsidR="001F5AE2" w:rsidRPr="000E3BA2" w:rsidRDefault="000E3BA2" w:rsidP="000E3BA2">
      <w:pPr>
        <w:pStyle w:val="ListBullet"/>
        <w:rPr>
          <w:sz w:val="24"/>
        </w:rPr>
      </w:pPr>
      <w:r>
        <w:rPr>
          <w:sz w:val="24"/>
        </w:rPr>
        <w:t xml:space="preserve">Try using other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-ops tools to create and manage a similar deployment. Example: Tools like Puppet or Chef.</w:t>
      </w:r>
    </w:p>
    <w:p w:rsidR="00A479CA" w:rsidRPr="00265162" w:rsidRDefault="00A94132" w:rsidP="00265162">
      <w:pPr>
        <w:pStyle w:val="Heading1"/>
        <w:numPr>
          <w:ilvl w:val="0"/>
          <w:numId w:val="45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52873042"/>
      <w:r w:rsidRPr="0026516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Appendix</w:t>
      </w:r>
      <w:bookmarkEnd w:id="9"/>
    </w:p>
    <w:p w:rsidR="00A479CA" w:rsidRDefault="00F71455" w:rsidP="00A479CA">
      <w:pPr>
        <w:pStyle w:val="BodyText"/>
        <w:rPr>
          <w:sz w:val="24"/>
        </w:rPr>
      </w:pPr>
      <w:hyperlink r:id="rId14" w:history="1">
        <w:r w:rsidRPr="00736D1F">
          <w:rPr>
            <w:rStyle w:val="Hyperlink"/>
            <w:sz w:val="24"/>
          </w:rPr>
          <w:t>https://github.com/futuresystems/465-oliverlewis</w:t>
        </w:r>
      </w:hyperlink>
    </w:p>
    <w:p w:rsidR="00F71455" w:rsidRDefault="00F71455" w:rsidP="00A479CA">
      <w:pPr>
        <w:pStyle w:val="BodyText"/>
        <w:rPr>
          <w:sz w:val="24"/>
        </w:rPr>
      </w:pPr>
      <w:hyperlink r:id="rId15" w:history="1">
        <w:r w:rsidRPr="00736D1F">
          <w:rPr>
            <w:rStyle w:val="Hyperlink"/>
            <w:sz w:val="24"/>
          </w:rPr>
          <w:t>http://cloudmesh.github.io/introduction_to_cloud_computing/class/bdossp_sp15/week_plan.html</w:t>
        </w:r>
      </w:hyperlink>
    </w:p>
    <w:p w:rsidR="00F71455" w:rsidRPr="00D60B23" w:rsidRDefault="00F71455" w:rsidP="00A479CA">
      <w:pPr>
        <w:pStyle w:val="BodyText"/>
        <w:rPr>
          <w:sz w:val="24"/>
        </w:rPr>
      </w:pPr>
    </w:p>
    <w:sectPr w:rsidR="00F71455" w:rsidRPr="00D60B23" w:rsidSect="009C0F02">
      <w:footerReference w:type="even" r:id="rId16"/>
      <w:footerReference w:type="default" r:id="rId17"/>
      <w:footerReference w:type="first" r:id="rId18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69F" w:rsidRDefault="0012269F" w:rsidP="00D65E51">
      <w:r>
        <w:separator/>
      </w:r>
    </w:p>
  </w:endnote>
  <w:endnote w:type="continuationSeparator" w:id="0">
    <w:p w:rsidR="0012269F" w:rsidRDefault="0012269F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1E" w:rsidRDefault="0040321E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321E" w:rsidRDefault="0040321E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00E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714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69F" w:rsidRDefault="0012269F" w:rsidP="00D65E51">
      <w:r>
        <w:separator/>
      </w:r>
    </w:p>
  </w:footnote>
  <w:footnote w:type="continuationSeparator" w:id="0">
    <w:p w:rsidR="0012269F" w:rsidRDefault="0012269F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  <w:num w:numId="44">
    <w:abstractNumId w:val="37"/>
  </w:num>
  <w:num w:numId="45">
    <w:abstractNumId w:val="37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709C9"/>
    <w:rsid w:val="000718D6"/>
    <w:rsid w:val="000E3BA2"/>
    <w:rsid w:val="000F3A78"/>
    <w:rsid w:val="001010F9"/>
    <w:rsid w:val="00106B29"/>
    <w:rsid w:val="0011544C"/>
    <w:rsid w:val="0012269F"/>
    <w:rsid w:val="00124D8D"/>
    <w:rsid w:val="00127102"/>
    <w:rsid w:val="001503D6"/>
    <w:rsid w:val="00171B36"/>
    <w:rsid w:val="0019123D"/>
    <w:rsid w:val="001A3586"/>
    <w:rsid w:val="001A3C82"/>
    <w:rsid w:val="001B1E29"/>
    <w:rsid w:val="001B6211"/>
    <w:rsid w:val="001F5AE2"/>
    <w:rsid w:val="002450A5"/>
    <w:rsid w:val="00260F89"/>
    <w:rsid w:val="002640A5"/>
    <w:rsid w:val="00265162"/>
    <w:rsid w:val="00274973"/>
    <w:rsid w:val="00285F2F"/>
    <w:rsid w:val="00291939"/>
    <w:rsid w:val="002A1CF8"/>
    <w:rsid w:val="002B0DC0"/>
    <w:rsid w:val="0036193A"/>
    <w:rsid w:val="00391252"/>
    <w:rsid w:val="003D6E36"/>
    <w:rsid w:val="003F005D"/>
    <w:rsid w:val="003F69FA"/>
    <w:rsid w:val="0040321E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0271D"/>
    <w:rsid w:val="005204CE"/>
    <w:rsid w:val="00525065"/>
    <w:rsid w:val="00526FAF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6A5A"/>
    <w:rsid w:val="00791B26"/>
    <w:rsid w:val="007C3535"/>
    <w:rsid w:val="007D140D"/>
    <w:rsid w:val="007E2F9B"/>
    <w:rsid w:val="007F35BC"/>
    <w:rsid w:val="008450DC"/>
    <w:rsid w:val="0086448F"/>
    <w:rsid w:val="00882474"/>
    <w:rsid w:val="008959DA"/>
    <w:rsid w:val="008A18C3"/>
    <w:rsid w:val="008A59A4"/>
    <w:rsid w:val="008A6165"/>
    <w:rsid w:val="008F04A3"/>
    <w:rsid w:val="00917A86"/>
    <w:rsid w:val="0094782A"/>
    <w:rsid w:val="0095195E"/>
    <w:rsid w:val="00961DAE"/>
    <w:rsid w:val="009658B0"/>
    <w:rsid w:val="00970EA0"/>
    <w:rsid w:val="00972E74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71B7C"/>
    <w:rsid w:val="00A94132"/>
    <w:rsid w:val="00AB3202"/>
    <w:rsid w:val="00AC2EA9"/>
    <w:rsid w:val="00AF58F2"/>
    <w:rsid w:val="00B00E8A"/>
    <w:rsid w:val="00B03745"/>
    <w:rsid w:val="00B53F98"/>
    <w:rsid w:val="00B7167F"/>
    <w:rsid w:val="00B739CC"/>
    <w:rsid w:val="00B753FC"/>
    <w:rsid w:val="00B92ACA"/>
    <w:rsid w:val="00BA213E"/>
    <w:rsid w:val="00BB5246"/>
    <w:rsid w:val="00BD6BBA"/>
    <w:rsid w:val="00BE41BF"/>
    <w:rsid w:val="00C11DB2"/>
    <w:rsid w:val="00C36F39"/>
    <w:rsid w:val="00C5618E"/>
    <w:rsid w:val="00C60B82"/>
    <w:rsid w:val="00C66B2F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E3132B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EE143A"/>
    <w:rsid w:val="00F12545"/>
    <w:rsid w:val="00F23BEF"/>
    <w:rsid w:val="00F54592"/>
    <w:rsid w:val="00F625A0"/>
    <w:rsid w:val="00F63E86"/>
    <w:rsid w:val="00F6675A"/>
    <w:rsid w:val="00F71455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  <w:style w:type="character" w:styleId="Hyperlink">
    <w:name w:val="Hyperlink"/>
    <w:basedOn w:val="DefaultParagraphFont"/>
    <w:unhideWhenUsed/>
    <w:rsid w:val="00E3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lewis7@gmail.com" TargetMode="External"/><Relationship Id="rId13" Type="http://schemas.microsoft.com/office/2007/relationships/diagramDrawing" Target="diagrams/drawing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cloudmesh.github.io/introduction_to_cloud_computing/class/bdossp_sp15/week_plan.html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futuresystems/465-oliverlew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AFC37-6854-4C9E-AE94-A41B8B56F0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64102EA9-9325-450A-86DF-D8F8FA89F5A5}">
      <dgm:prSet/>
      <dgm:spPr/>
      <dgm:t>
        <a:bodyPr/>
        <a:lstStyle/>
        <a:p>
          <a:r>
            <a:rPr lang="en-US" smtClean="0"/>
            <a:t>Oliver Lewis</a:t>
          </a:r>
        </a:p>
      </dgm:t>
    </dgm:pt>
    <dgm:pt modelId="{BEE0DE1B-E838-4FD9-924B-94770989B1B1}" type="parTrans" cxnId="{EF7DC9DF-C4FC-4A30-8479-B13D23C0EDE8}">
      <dgm:prSet/>
      <dgm:spPr/>
      <dgm:t>
        <a:bodyPr/>
        <a:lstStyle/>
        <a:p>
          <a:endParaRPr lang="en-US"/>
        </a:p>
      </dgm:t>
    </dgm:pt>
    <dgm:pt modelId="{1090F5AF-AABE-4B2E-9198-9086DF86F870}" type="sibTrans" cxnId="{EF7DC9DF-C4FC-4A30-8479-B13D23C0EDE8}">
      <dgm:prSet/>
      <dgm:spPr/>
      <dgm:t>
        <a:bodyPr/>
        <a:lstStyle/>
        <a:p>
          <a:endParaRPr lang="en-US"/>
        </a:p>
      </dgm:t>
    </dgm:pt>
    <dgm:pt modelId="{301AFC8E-BA46-414E-95E0-7DC23A5AD3C2}">
      <dgm:prSet/>
      <dgm:spPr/>
      <dgm:t>
        <a:bodyPr/>
        <a:lstStyle/>
        <a:p>
          <a:r>
            <a:rPr lang="en-US" smtClean="0"/>
            <a:t>Geoffery Fox</a:t>
          </a:r>
        </a:p>
      </dgm:t>
    </dgm:pt>
    <dgm:pt modelId="{D12E7702-1051-4DDB-B52F-7E9D94E4B1D7}" type="parTrans" cxnId="{4FF72D02-6476-44BF-8C88-C8CDF4FC7CC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A507252-5B0D-471A-B6A5-0079B9E40EAD}" type="sibTrans" cxnId="{4FF72D02-6476-44BF-8C88-C8CDF4FC7CC0}">
      <dgm:prSet/>
      <dgm:spPr/>
      <dgm:t>
        <a:bodyPr/>
        <a:lstStyle/>
        <a:p>
          <a:endParaRPr lang="en-US"/>
        </a:p>
      </dgm:t>
    </dgm:pt>
    <dgm:pt modelId="{4EF42AB6-E510-4073-B13D-637B4E34F19E}">
      <dgm:prSet/>
      <dgm:spPr/>
      <dgm:t>
        <a:bodyPr/>
        <a:lstStyle/>
        <a:p>
          <a:r>
            <a:rPr lang="en-US" smtClean="0"/>
            <a:t>Badi (AI)</a:t>
          </a:r>
        </a:p>
      </dgm:t>
    </dgm:pt>
    <dgm:pt modelId="{43CE26EE-18C3-4059-8051-DFCC613F2AC4}" type="parTrans" cxnId="{8A8620C6-8A9F-4C9B-B713-7937C2DE341C}">
      <dgm:prSet/>
      <dgm:spPr/>
      <dgm:t>
        <a:bodyPr/>
        <a:lstStyle/>
        <a:p>
          <a:endParaRPr lang="en-US"/>
        </a:p>
      </dgm:t>
    </dgm:pt>
    <dgm:pt modelId="{85FFCC56-9355-4C6F-8438-8AF952A8E068}" type="sibTrans" cxnId="{8A8620C6-8A9F-4C9B-B713-7937C2DE341C}">
      <dgm:prSet/>
      <dgm:spPr/>
      <dgm:t>
        <a:bodyPr/>
        <a:lstStyle/>
        <a:p>
          <a:endParaRPr lang="en-US"/>
        </a:p>
      </dgm:t>
    </dgm:pt>
    <dgm:pt modelId="{9F1D4E92-1F40-4658-B903-F2DB79CBEFFB}">
      <dgm:prSet/>
      <dgm:spPr/>
      <dgm:t>
        <a:bodyPr/>
        <a:lstStyle/>
        <a:p>
          <a:r>
            <a:rPr lang="en-US" smtClean="0"/>
            <a:t>Gregor L.</a:t>
          </a:r>
        </a:p>
      </dgm:t>
    </dgm:pt>
    <dgm:pt modelId="{211E79AF-090B-40D3-B1D5-A4B4495CD567}" type="parTrans" cxnId="{53C00974-8AF4-476A-AD96-34F7DF8DEE03}">
      <dgm:prSet/>
      <dgm:spPr/>
      <dgm:t>
        <a:bodyPr/>
        <a:lstStyle/>
        <a:p>
          <a:endParaRPr lang="en-GB"/>
        </a:p>
      </dgm:t>
    </dgm:pt>
    <dgm:pt modelId="{6B7C6DB6-B730-4D92-A3A4-1310E0264821}" type="sibTrans" cxnId="{53C00974-8AF4-476A-AD96-34F7DF8DEE03}">
      <dgm:prSet/>
      <dgm:spPr/>
      <dgm:t>
        <a:bodyPr/>
        <a:lstStyle/>
        <a:p>
          <a:endParaRPr lang="en-GB"/>
        </a:p>
      </dgm:t>
    </dgm:pt>
    <dgm:pt modelId="{14C5CD6A-8B16-462B-9976-E19283CAF23C}">
      <dgm:prSet/>
      <dgm:spPr/>
      <dgm:t>
        <a:bodyPr/>
        <a:lstStyle/>
        <a:p>
          <a:r>
            <a:rPr lang="en-US" smtClean="0"/>
            <a:t>Hyungro L. (AI)</a:t>
          </a:r>
        </a:p>
      </dgm:t>
    </dgm:pt>
    <dgm:pt modelId="{4940DD49-F386-4364-8C60-71F9D51E2E59}" type="parTrans" cxnId="{BB22982C-3949-4C89-B8D1-7806DD4BED94}">
      <dgm:prSet/>
      <dgm:spPr/>
      <dgm:t>
        <a:bodyPr/>
        <a:lstStyle/>
        <a:p>
          <a:endParaRPr lang="en-GB"/>
        </a:p>
      </dgm:t>
    </dgm:pt>
    <dgm:pt modelId="{B8752B3A-2ABF-4375-AB5E-28C52665BAFE}" type="sibTrans" cxnId="{BB22982C-3949-4C89-B8D1-7806DD4BED94}">
      <dgm:prSet/>
      <dgm:spPr/>
      <dgm:t>
        <a:bodyPr/>
        <a:lstStyle/>
        <a:p>
          <a:endParaRPr lang="en-GB"/>
        </a:p>
      </dgm:t>
    </dgm:pt>
    <dgm:pt modelId="{959BCE15-B7B2-40CE-A3FF-7DB6BCE5EC5B}" type="pres">
      <dgm:prSet presAssocID="{37BAFC37-6854-4C9E-AE94-A41B8B56F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8D7CB1-0588-4CDA-B176-D8E95C3050EA}" type="pres">
      <dgm:prSet presAssocID="{64102EA9-9325-450A-86DF-D8F8FA89F5A5}" presName="hierRoot1" presStyleCnt="0">
        <dgm:presLayoutVars>
          <dgm:hierBranch/>
        </dgm:presLayoutVars>
      </dgm:prSet>
      <dgm:spPr/>
    </dgm:pt>
    <dgm:pt modelId="{5B073AA4-E702-447E-AB62-5DD4400E647D}" type="pres">
      <dgm:prSet presAssocID="{64102EA9-9325-450A-86DF-D8F8FA89F5A5}" presName="rootComposite1" presStyleCnt="0"/>
      <dgm:spPr/>
    </dgm:pt>
    <dgm:pt modelId="{F54D0C53-8D9D-46A6-B871-AC0553808429}" type="pres">
      <dgm:prSet presAssocID="{64102EA9-9325-450A-86DF-D8F8FA89F5A5}" presName="rootText1" presStyleLbl="node0" presStyleIdx="0" presStyleCnt="1" custLinFactNeighborY="3564">
        <dgm:presLayoutVars>
          <dgm:chPref val="3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70AC8F6E-64A9-41B7-9D96-027750EAD761}" type="pres">
      <dgm:prSet presAssocID="{64102EA9-9325-450A-86DF-D8F8FA89F5A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B4A5781-2F80-4F04-A15C-522401995EAC}" type="pres">
      <dgm:prSet presAssocID="{64102EA9-9325-450A-86DF-D8F8FA89F5A5}" presName="hierChild2" presStyleCnt="0"/>
      <dgm:spPr/>
    </dgm:pt>
    <dgm:pt modelId="{E4E2978E-BD70-441D-A637-FE372D990D69}" type="pres">
      <dgm:prSet presAssocID="{D12E7702-1051-4DDB-B52F-7E9D94E4B1D7}" presName="Name35" presStyleLbl="parChTrans1D2" presStyleIdx="0" presStyleCnt="4"/>
      <dgm:spPr/>
      <dgm:t>
        <a:bodyPr/>
        <a:lstStyle/>
        <a:p>
          <a:endParaRPr lang="en-US"/>
        </a:p>
      </dgm:t>
    </dgm:pt>
    <dgm:pt modelId="{9968D76B-8FBD-494A-8C82-AA2CCEC4891B}" type="pres">
      <dgm:prSet presAssocID="{301AFC8E-BA46-414E-95E0-7DC23A5AD3C2}" presName="hierRoot2" presStyleCnt="0">
        <dgm:presLayoutVars>
          <dgm:hierBranch/>
        </dgm:presLayoutVars>
      </dgm:prSet>
      <dgm:spPr/>
    </dgm:pt>
    <dgm:pt modelId="{B679BB4D-0721-4C94-A5D7-909A849BFDFC}" type="pres">
      <dgm:prSet presAssocID="{301AFC8E-BA46-414E-95E0-7DC23A5AD3C2}" presName="rootComposite" presStyleCnt="0"/>
      <dgm:spPr/>
    </dgm:pt>
    <dgm:pt modelId="{E5B5E1DF-6888-4BEF-A7F6-1E1AFD225EAF}" type="pres">
      <dgm:prSet presAssocID="{301AFC8E-BA46-414E-95E0-7DC23A5AD3C2}" presName="rootText" presStyleLbl="node2" presStyleIdx="0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4B00804-5BC6-4514-81A8-93B0BA9D6947}" type="pres">
      <dgm:prSet presAssocID="{301AFC8E-BA46-414E-95E0-7DC23A5AD3C2}" presName="rootConnector" presStyleLbl="node2" presStyleIdx="0" presStyleCnt="4"/>
      <dgm:spPr/>
      <dgm:t>
        <a:bodyPr/>
        <a:lstStyle/>
        <a:p>
          <a:endParaRPr lang="en-US"/>
        </a:p>
      </dgm:t>
    </dgm:pt>
    <dgm:pt modelId="{3463138D-9E41-468B-A639-9F59029AC1EF}" type="pres">
      <dgm:prSet presAssocID="{301AFC8E-BA46-414E-95E0-7DC23A5AD3C2}" presName="hierChild4" presStyleCnt="0"/>
      <dgm:spPr/>
    </dgm:pt>
    <dgm:pt modelId="{6E22C858-0D45-4216-ACC1-28F3EEBDFE0C}" type="pres">
      <dgm:prSet presAssocID="{301AFC8E-BA46-414E-95E0-7DC23A5AD3C2}" presName="hierChild5" presStyleCnt="0"/>
      <dgm:spPr/>
    </dgm:pt>
    <dgm:pt modelId="{F6FE91C0-FD98-4B16-8409-6F1B54DD1C5B}" type="pres">
      <dgm:prSet presAssocID="{43CE26EE-18C3-4059-8051-DFCC613F2AC4}" presName="Name35" presStyleLbl="parChTrans1D2" presStyleIdx="1" presStyleCnt="4"/>
      <dgm:spPr/>
      <dgm:t>
        <a:bodyPr/>
        <a:lstStyle/>
        <a:p>
          <a:endParaRPr lang="en-US"/>
        </a:p>
      </dgm:t>
    </dgm:pt>
    <dgm:pt modelId="{D7949513-2332-49DE-A637-D939ACDB9A07}" type="pres">
      <dgm:prSet presAssocID="{4EF42AB6-E510-4073-B13D-637B4E34F19E}" presName="hierRoot2" presStyleCnt="0">
        <dgm:presLayoutVars>
          <dgm:hierBranch/>
        </dgm:presLayoutVars>
      </dgm:prSet>
      <dgm:spPr/>
    </dgm:pt>
    <dgm:pt modelId="{1983006A-4FF8-4323-916D-74D003E3053A}" type="pres">
      <dgm:prSet presAssocID="{4EF42AB6-E510-4073-B13D-637B4E34F19E}" presName="rootComposite" presStyleCnt="0"/>
      <dgm:spPr/>
    </dgm:pt>
    <dgm:pt modelId="{7B1CF0AF-85B1-446F-AE72-7642C4A2A616}" type="pres">
      <dgm:prSet presAssocID="{4EF42AB6-E510-4073-B13D-637B4E34F19E}" presName="rootText" presStyleLbl="node2" presStyleIdx="1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C9D13E5-3749-4749-9D4E-37DC88E6A371}" type="pres">
      <dgm:prSet presAssocID="{4EF42AB6-E510-4073-B13D-637B4E34F19E}" presName="rootConnector" presStyleLbl="node2" presStyleIdx="1" presStyleCnt="4"/>
      <dgm:spPr/>
      <dgm:t>
        <a:bodyPr/>
        <a:lstStyle/>
        <a:p>
          <a:endParaRPr lang="en-US"/>
        </a:p>
      </dgm:t>
    </dgm:pt>
    <dgm:pt modelId="{0B631687-01BB-46C4-811C-EA6B670C963C}" type="pres">
      <dgm:prSet presAssocID="{4EF42AB6-E510-4073-B13D-637B4E34F19E}" presName="hierChild4" presStyleCnt="0"/>
      <dgm:spPr/>
    </dgm:pt>
    <dgm:pt modelId="{E3F40564-5436-4E3F-B35F-AED440B5DDF4}" type="pres">
      <dgm:prSet presAssocID="{4EF42AB6-E510-4073-B13D-637B4E34F19E}" presName="hierChild5" presStyleCnt="0"/>
      <dgm:spPr/>
    </dgm:pt>
    <dgm:pt modelId="{C09BF7D1-22CD-4461-865C-CB790A1F256D}" type="pres">
      <dgm:prSet presAssocID="{211E79AF-090B-40D3-B1D5-A4B4495CD567}" presName="Name35" presStyleLbl="parChTrans1D2" presStyleIdx="2" presStyleCnt="4"/>
      <dgm:spPr/>
    </dgm:pt>
    <dgm:pt modelId="{09795DEE-DF7E-476F-BA82-E813D459CDE5}" type="pres">
      <dgm:prSet presAssocID="{9F1D4E92-1F40-4658-B903-F2DB79CBEFFB}" presName="hierRoot2" presStyleCnt="0">
        <dgm:presLayoutVars>
          <dgm:hierBranch val="init"/>
        </dgm:presLayoutVars>
      </dgm:prSet>
      <dgm:spPr/>
    </dgm:pt>
    <dgm:pt modelId="{1EC11447-57FE-4674-8FE6-2D052E209456}" type="pres">
      <dgm:prSet presAssocID="{9F1D4E92-1F40-4658-B903-F2DB79CBEFFB}" presName="rootComposite" presStyleCnt="0"/>
      <dgm:spPr/>
    </dgm:pt>
    <dgm:pt modelId="{2B2659F5-3226-4D2C-A00E-38D1698B29E7}" type="pres">
      <dgm:prSet presAssocID="{9F1D4E92-1F40-4658-B903-F2DB79CBEFF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448A1C6-F42C-46EE-905F-D14F1782A18E}" type="pres">
      <dgm:prSet presAssocID="{9F1D4E92-1F40-4658-B903-F2DB79CBEFFB}" presName="rootConnector" presStyleLbl="node2" presStyleIdx="2" presStyleCnt="4"/>
      <dgm:spPr/>
      <dgm:t>
        <a:bodyPr/>
        <a:lstStyle/>
        <a:p>
          <a:endParaRPr lang="en-GB"/>
        </a:p>
      </dgm:t>
    </dgm:pt>
    <dgm:pt modelId="{EB1BC997-FCA2-45CA-B606-666A4CEEE45F}" type="pres">
      <dgm:prSet presAssocID="{9F1D4E92-1F40-4658-B903-F2DB79CBEFFB}" presName="hierChild4" presStyleCnt="0"/>
      <dgm:spPr/>
    </dgm:pt>
    <dgm:pt modelId="{22E693E7-3CD3-489D-9B64-DC6DE18FF3CC}" type="pres">
      <dgm:prSet presAssocID="{9F1D4E92-1F40-4658-B903-F2DB79CBEFFB}" presName="hierChild5" presStyleCnt="0"/>
      <dgm:spPr/>
    </dgm:pt>
    <dgm:pt modelId="{5319C221-426B-4494-8A7A-2DDCA7ADB322}" type="pres">
      <dgm:prSet presAssocID="{4940DD49-F386-4364-8C60-71F9D51E2E59}" presName="Name35" presStyleLbl="parChTrans1D2" presStyleIdx="3" presStyleCnt="4"/>
      <dgm:spPr/>
    </dgm:pt>
    <dgm:pt modelId="{BC62AC07-5F43-4AF5-8032-4AB55C07A949}" type="pres">
      <dgm:prSet presAssocID="{14C5CD6A-8B16-462B-9976-E19283CAF23C}" presName="hierRoot2" presStyleCnt="0">
        <dgm:presLayoutVars>
          <dgm:hierBranch val="init"/>
        </dgm:presLayoutVars>
      </dgm:prSet>
      <dgm:spPr/>
    </dgm:pt>
    <dgm:pt modelId="{6EA35D9B-7257-4855-84F8-6EB95CE80018}" type="pres">
      <dgm:prSet presAssocID="{14C5CD6A-8B16-462B-9976-E19283CAF23C}" presName="rootComposite" presStyleCnt="0"/>
      <dgm:spPr/>
    </dgm:pt>
    <dgm:pt modelId="{0F5397E1-79B4-4B36-A64F-50FBB9847E19}" type="pres">
      <dgm:prSet presAssocID="{14C5CD6A-8B16-462B-9976-E19283CAF23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C5921DF-FFB8-47D0-B258-46A71FBEF4DD}" type="pres">
      <dgm:prSet presAssocID="{14C5CD6A-8B16-462B-9976-E19283CAF23C}" presName="rootConnector" presStyleLbl="node2" presStyleIdx="3" presStyleCnt="4"/>
      <dgm:spPr/>
      <dgm:t>
        <a:bodyPr/>
        <a:lstStyle/>
        <a:p>
          <a:endParaRPr lang="en-GB"/>
        </a:p>
      </dgm:t>
    </dgm:pt>
    <dgm:pt modelId="{E976D59C-AFE8-4B46-8873-6F49B8DEB12E}" type="pres">
      <dgm:prSet presAssocID="{14C5CD6A-8B16-462B-9976-E19283CAF23C}" presName="hierChild4" presStyleCnt="0"/>
      <dgm:spPr/>
    </dgm:pt>
    <dgm:pt modelId="{A043549C-2AD8-45EA-92D0-D54EDB93E972}" type="pres">
      <dgm:prSet presAssocID="{14C5CD6A-8B16-462B-9976-E19283CAF23C}" presName="hierChild5" presStyleCnt="0"/>
      <dgm:spPr/>
    </dgm:pt>
    <dgm:pt modelId="{C85B826D-1F72-4F6B-9C5A-FEC66D82C5A2}" type="pres">
      <dgm:prSet presAssocID="{64102EA9-9325-450A-86DF-D8F8FA89F5A5}" presName="hierChild3" presStyleCnt="0"/>
      <dgm:spPr/>
    </dgm:pt>
  </dgm:ptLst>
  <dgm:cxnLst>
    <dgm:cxn modelId="{53C00974-8AF4-476A-AD96-34F7DF8DEE03}" srcId="{64102EA9-9325-450A-86DF-D8F8FA89F5A5}" destId="{9F1D4E92-1F40-4658-B903-F2DB79CBEFFB}" srcOrd="2" destOrd="0" parTransId="{211E79AF-090B-40D3-B1D5-A4B4495CD567}" sibTransId="{6B7C6DB6-B730-4D92-A3A4-1310E0264821}"/>
    <dgm:cxn modelId="{B1AC4062-D51C-4287-8EE8-68356EA37988}" type="presOf" srcId="{4940DD49-F386-4364-8C60-71F9D51E2E59}" destId="{5319C221-426B-4494-8A7A-2DDCA7ADB322}" srcOrd="0" destOrd="0" presId="urn:microsoft.com/office/officeart/2005/8/layout/orgChart1"/>
    <dgm:cxn modelId="{D6B1800F-2500-4BCB-90C6-2622FE703ECF}" type="presOf" srcId="{4EF42AB6-E510-4073-B13D-637B4E34F19E}" destId="{FC9D13E5-3749-4749-9D4E-37DC88E6A371}" srcOrd="1" destOrd="0" presId="urn:microsoft.com/office/officeart/2005/8/layout/orgChart1"/>
    <dgm:cxn modelId="{4CDB987C-5721-4E23-849D-59819A2EAF35}" type="presOf" srcId="{301AFC8E-BA46-414E-95E0-7DC23A5AD3C2}" destId="{E5B5E1DF-6888-4BEF-A7F6-1E1AFD225EAF}" srcOrd="0" destOrd="0" presId="urn:microsoft.com/office/officeart/2005/8/layout/orgChart1"/>
    <dgm:cxn modelId="{4FF72D02-6476-44BF-8C88-C8CDF4FC7CC0}" srcId="{64102EA9-9325-450A-86DF-D8F8FA89F5A5}" destId="{301AFC8E-BA46-414E-95E0-7DC23A5AD3C2}" srcOrd="0" destOrd="0" parTransId="{D12E7702-1051-4DDB-B52F-7E9D94E4B1D7}" sibTransId="{0A507252-5B0D-471A-B6A5-0079B9E40EAD}"/>
    <dgm:cxn modelId="{D2C7CBA7-2266-4034-B27E-F35B60357FEA}" type="presOf" srcId="{4EF42AB6-E510-4073-B13D-637B4E34F19E}" destId="{7B1CF0AF-85B1-446F-AE72-7642C4A2A616}" srcOrd="0" destOrd="0" presId="urn:microsoft.com/office/officeart/2005/8/layout/orgChart1"/>
    <dgm:cxn modelId="{EF7DC9DF-C4FC-4A30-8479-B13D23C0EDE8}" srcId="{37BAFC37-6854-4C9E-AE94-A41B8B56F0E8}" destId="{64102EA9-9325-450A-86DF-D8F8FA89F5A5}" srcOrd="0" destOrd="0" parTransId="{BEE0DE1B-E838-4FD9-924B-94770989B1B1}" sibTransId="{1090F5AF-AABE-4B2E-9198-9086DF86F870}"/>
    <dgm:cxn modelId="{8A8620C6-8A9F-4C9B-B713-7937C2DE341C}" srcId="{64102EA9-9325-450A-86DF-D8F8FA89F5A5}" destId="{4EF42AB6-E510-4073-B13D-637B4E34F19E}" srcOrd="1" destOrd="0" parTransId="{43CE26EE-18C3-4059-8051-DFCC613F2AC4}" sibTransId="{85FFCC56-9355-4C6F-8438-8AF952A8E068}"/>
    <dgm:cxn modelId="{3CA0E3A8-8720-48D2-BD8C-7D2ADA885522}" type="presOf" srcId="{64102EA9-9325-450A-86DF-D8F8FA89F5A5}" destId="{70AC8F6E-64A9-41B7-9D96-027750EAD761}" srcOrd="1" destOrd="0" presId="urn:microsoft.com/office/officeart/2005/8/layout/orgChart1"/>
    <dgm:cxn modelId="{3FB93BBA-1011-4C17-8C57-C396E8575B90}" type="presOf" srcId="{211E79AF-090B-40D3-B1D5-A4B4495CD567}" destId="{C09BF7D1-22CD-4461-865C-CB790A1F256D}" srcOrd="0" destOrd="0" presId="urn:microsoft.com/office/officeart/2005/8/layout/orgChart1"/>
    <dgm:cxn modelId="{5A88DD6D-9795-43FA-901C-2D690190DF53}" type="presOf" srcId="{301AFC8E-BA46-414E-95E0-7DC23A5AD3C2}" destId="{A4B00804-5BC6-4514-81A8-93B0BA9D6947}" srcOrd="1" destOrd="0" presId="urn:microsoft.com/office/officeart/2005/8/layout/orgChart1"/>
    <dgm:cxn modelId="{A2EE9DE1-778C-4DCF-A33C-13ABF452AFA4}" type="presOf" srcId="{43CE26EE-18C3-4059-8051-DFCC613F2AC4}" destId="{F6FE91C0-FD98-4B16-8409-6F1B54DD1C5B}" srcOrd="0" destOrd="0" presId="urn:microsoft.com/office/officeart/2005/8/layout/orgChart1"/>
    <dgm:cxn modelId="{D78258E6-282D-4A0A-A1D2-7240AE394B52}" type="presOf" srcId="{14C5CD6A-8B16-462B-9976-E19283CAF23C}" destId="{CC5921DF-FFB8-47D0-B258-46A71FBEF4DD}" srcOrd="1" destOrd="0" presId="urn:microsoft.com/office/officeart/2005/8/layout/orgChart1"/>
    <dgm:cxn modelId="{FC6A39C7-5287-49BE-A5D2-334B09BEAFC5}" type="presOf" srcId="{14C5CD6A-8B16-462B-9976-E19283CAF23C}" destId="{0F5397E1-79B4-4B36-A64F-50FBB9847E19}" srcOrd="0" destOrd="0" presId="urn:microsoft.com/office/officeart/2005/8/layout/orgChart1"/>
    <dgm:cxn modelId="{401F25BE-FC8F-4D8C-828C-1489D664EC6A}" type="presOf" srcId="{64102EA9-9325-450A-86DF-D8F8FA89F5A5}" destId="{F54D0C53-8D9D-46A6-B871-AC0553808429}" srcOrd="0" destOrd="0" presId="urn:microsoft.com/office/officeart/2005/8/layout/orgChart1"/>
    <dgm:cxn modelId="{EB78D389-EA5C-4564-9744-14DEF3C45287}" type="presOf" srcId="{9F1D4E92-1F40-4658-B903-F2DB79CBEFFB}" destId="{D448A1C6-F42C-46EE-905F-D14F1782A18E}" srcOrd="1" destOrd="0" presId="urn:microsoft.com/office/officeart/2005/8/layout/orgChart1"/>
    <dgm:cxn modelId="{16E8A3E9-2480-4AE2-B0A7-6B39C8F09C53}" type="presOf" srcId="{9F1D4E92-1F40-4658-B903-F2DB79CBEFFB}" destId="{2B2659F5-3226-4D2C-A00E-38D1698B29E7}" srcOrd="0" destOrd="0" presId="urn:microsoft.com/office/officeart/2005/8/layout/orgChart1"/>
    <dgm:cxn modelId="{A5DF3408-0BFC-4C39-AA38-050F041D0426}" type="presOf" srcId="{37BAFC37-6854-4C9E-AE94-A41B8B56F0E8}" destId="{959BCE15-B7B2-40CE-A3FF-7DB6BCE5EC5B}" srcOrd="0" destOrd="0" presId="urn:microsoft.com/office/officeart/2005/8/layout/orgChart1"/>
    <dgm:cxn modelId="{D9976F8E-0737-4E46-8FB3-DF9F64AC0F89}" type="presOf" srcId="{D12E7702-1051-4DDB-B52F-7E9D94E4B1D7}" destId="{E4E2978E-BD70-441D-A637-FE372D990D69}" srcOrd="0" destOrd="0" presId="urn:microsoft.com/office/officeart/2005/8/layout/orgChart1"/>
    <dgm:cxn modelId="{BB22982C-3949-4C89-B8D1-7806DD4BED94}" srcId="{64102EA9-9325-450A-86DF-D8F8FA89F5A5}" destId="{14C5CD6A-8B16-462B-9976-E19283CAF23C}" srcOrd="3" destOrd="0" parTransId="{4940DD49-F386-4364-8C60-71F9D51E2E59}" sibTransId="{B8752B3A-2ABF-4375-AB5E-28C52665BAFE}"/>
    <dgm:cxn modelId="{34097517-C9C4-4537-919A-03C85109BB34}" type="presParOf" srcId="{959BCE15-B7B2-40CE-A3FF-7DB6BCE5EC5B}" destId="{4B8D7CB1-0588-4CDA-B176-D8E95C3050EA}" srcOrd="0" destOrd="0" presId="urn:microsoft.com/office/officeart/2005/8/layout/orgChart1"/>
    <dgm:cxn modelId="{37732383-0320-4D08-B3DA-DCAD5B73D023}" type="presParOf" srcId="{4B8D7CB1-0588-4CDA-B176-D8E95C3050EA}" destId="{5B073AA4-E702-447E-AB62-5DD4400E647D}" srcOrd="0" destOrd="0" presId="urn:microsoft.com/office/officeart/2005/8/layout/orgChart1"/>
    <dgm:cxn modelId="{7B3F587A-8B3F-470A-AA0B-C82164B67710}" type="presParOf" srcId="{5B073AA4-E702-447E-AB62-5DD4400E647D}" destId="{F54D0C53-8D9D-46A6-B871-AC0553808429}" srcOrd="0" destOrd="0" presId="urn:microsoft.com/office/officeart/2005/8/layout/orgChart1"/>
    <dgm:cxn modelId="{0AAD23A7-8A33-4233-937D-C663FC3CCE72}" type="presParOf" srcId="{5B073AA4-E702-447E-AB62-5DD4400E647D}" destId="{70AC8F6E-64A9-41B7-9D96-027750EAD761}" srcOrd="1" destOrd="0" presId="urn:microsoft.com/office/officeart/2005/8/layout/orgChart1"/>
    <dgm:cxn modelId="{952B0BBE-BF0D-41FF-BFB9-A1B6453E0549}" type="presParOf" srcId="{4B8D7CB1-0588-4CDA-B176-D8E95C3050EA}" destId="{7B4A5781-2F80-4F04-A15C-522401995EAC}" srcOrd="1" destOrd="0" presId="urn:microsoft.com/office/officeart/2005/8/layout/orgChart1"/>
    <dgm:cxn modelId="{3DC57624-F5F8-41CD-8A77-505D06A85211}" type="presParOf" srcId="{7B4A5781-2F80-4F04-A15C-522401995EAC}" destId="{E4E2978E-BD70-441D-A637-FE372D990D69}" srcOrd="0" destOrd="0" presId="urn:microsoft.com/office/officeart/2005/8/layout/orgChart1"/>
    <dgm:cxn modelId="{4A86B241-7D31-45B3-A3DF-B6E80DA408F5}" type="presParOf" srcId="{7B4A5781-2F80-4F04-A15C-522401995EAC}" destId="{9968D76B-8FBD-494A-8C82-AA2CCEC4891B}" srcOrd="1" destOrd="0" presId="urn:microsoft.com/office/officeart/2005/8/layout/orgChart1"/>
    <dgm:cxn modelId="{05CE5903-6E6B-4842-ABFA-6C380F7C0D1B}" type="presParOf" srcId="{9968D76B-8FBD-494A-8C82-AA2CCEC4891B}" destId="{B679BB4D-0721-4C94-A5D7-909A849BFDFC}" srcOrd="0" destOrd="0" presId="urn:microsoft.com/office/officeart/2005/8/layout/orgChart1"/>
    <dgm:cxn modelId="{ACC92B61-5E77-4036-8D64-CA8C61D3E856}" type="presParOf" srcId="{B679BB4D-0721-4C94-A5D7-909A849BFDFC}" destId="{E5B5E1DF-6888-4BEF-A7F6-1E1AFD225EAF}" srcOrd="0" destOrd="0" presId="urn:microsoft.com/office/officeart/2005/8/layout/orgChart1"/>
    <dgm:cxn modelId="{8825FBD4-4F1B-4B8A-A640-B805A51B7B3F}" type="presParOf" srcId="{B679BB4D-0721-4C94-A5D7-909A849BFDFC}" destId="{A4B00804-5BC6-4514-81A8-93B0BA9D6947}" srcOrd="1" destOrd="0" presId="urn:microsoft.com/office/officeart/2005/8/layout/orgChart1"/>
    <dgm:cxn modelId="{88EFD9E7-3A99-4616-90C1-D3B6EF187C18}" type="presParOf" srcId="{9968D76B-8FBD-494A-8C82-AA2CCEC4891B}" destId="{3463138D-9E41-468B-A639-9F59029AC1EF}" srcOrd="1" destOrd="0" presId="urn:microsoft.com/office/officeart/2005/8/layout/orgChart1"/>
    <dgm:cxn modelId="{5FDDE109-F122-4377-8ABB-2BD1BD6FDB0E}" type="presParOf" srcId="{9968D76B-8FBD-494A-8C82-AA2CCEC4891B}" destId="{6E22C858-0D45-4216-ACC1-28F3EEBDFE0C}" srcOrd="2" destOrd="0" presId="urn:microsoft.com/office/officeart/2005/8/layout/orgChart1"/>
    <dgm:cxn modelId="{DE5D81C7-3D4A-442E-9087-443330314227}" type="presParOf" srcId="{7B4A5781-2F80-4F04-A15C-522401995EAC}" destId="{F6FE91C0-FD98-4B16-8409-6F1B54DD1C5B}" srcOrd="2" destOrd="0" presId="urn:microsoft.com/office/officeart/2005/8/layout/orgChart1"/>
    <dgm:cxn modelId="{76928574-602A-4C4B-B454-AF25A5CEA374}" type="presParOf" srcId="{7B4A5781-2F80-4F04-A15C-522401995EAC}" destId="{D7949513-2332-49DE-A637-D939ACDB9A07}" srcOrd="3" destOrd="0" presId="urn:microsoft.com/office/officeart/2005/8/layout/orgChart1"/>
    <dgm:cxn modelId="{2D5C03B8-E0CC-4B45-A64C-3D7589F49228}" type="presParOf" srcId="{D7949513-2332-49DE-A637-D939ACDB9A07}" destId="{1983006A-4FF8-4323-916D-74D003E3053A}" srcOrd="0" destOrd="0" presId="urn:microsoft.com/office/officeart/2005/8/layout/orgChart1"/>
    <dgm:cxn modelId="{137917C7-49E0-40B7-BA67-15ACD88810D6}" type="presParOf" srcId="{1983006A-4FF8-4323-916D-74D003E3053A}" destId="{7B1CF0AF-85B1-446F-AE72-7642C4A2A616}" srcOrd="0" destOrd="0" presId="urn:microsoft.com/office/officeart/2005/8/layout/orgChart1"/>
    <dgm:cxn modelId="{D3FB3835-355F-4BFE-803C-3E415ECA21CC}" type="presParOf" srcId="{1983006A-4FF8-4323-916D-74D003E3053A}" destId="{FC9D13E5-3749-4749-9D4E-37DC88E6A371}" srcOrd="1" destOrd="0" presId="urn:microsoft.com/office/officeart/2005/8/layout/orgChart1"/>
    <dgm:cxn modelId="{8D3D1A52-CF27-4901-9625-607E151A2A58}" type="presParOf" srcId="{D7949513-2332-49DE-A637-D939ACDB9A07}" destId="{0B631687-01BB-46C4-811C-EA6B670C963C}" srcOrd="1" destOrd="0" presId="urn:microsoft.com/office/officeart/2005/8/layout/orgChart1"/>
    <dgm:cxn modelId="{6CD7FA55-5ACD-4380-9A12-C62A9288EE59}" type="presParOf" srcId="{D7949513-2332-49DE-A637-D939ACDB9A07}" destId="{E3F40564-5436-4E3F-B35F-AED440B5DDF4}" srcOrd="2" destOrd="0" presId="urn:microsoft.com/office/officeart/2005/8/layout/orgChart1"/>
    <dgm:cxn modelId="{D4BA33EE-6E52-4991-842C-1CF3205942FC}" type="presParOf" srcId="{7B4A5781-2F80-4F04-A15C-522401995EAC}" destId="{C09BF7D1-22CD-4461-865C-CB790A1F256D}" srcOrd="4" destOrd="0" presId="urn:microsoft.com/office/officeart/2005/8/layout/orgChart1"/>
    <dgm:cxn modelId="{9E4124F6-BFB6-4441-9EBD-818A1B9C9BBD}" type="presParOf" srcId="{7B4A5781-2F80-4F04-A15C-522401995EAC}" destId="{09795DEE-DF7E-476F-BA82-E813D459CDE5}" srcOrd="5" destOrd="0" presId="urn:microsoft.com/office/officeart/2005/8/layout/orgChart1"/>
    <dgm:cxn modelId="{773F0D10-7D69-4535-B0E1-6B734E9BFA78}" type="presParOf" srcId="{09795DEE-DF7E-476F-BA82-E813D459CDE5}" destId="{1EC11447-57FE-4674-8FE6-2D052E209456}" srcOrd="0" destOrd="0" presId="urn:microsoft.com/office/officeart/2005/8/layout/orgChart1"/>
    <dgm:cxn modelId="{F6B7E7D8-559F-4D32-9095-1DA7ADFD5750}" type="presParOf" srcId="{1EC11447-57FE-4674-8FE6-2D052E209456}" destId="{2B2659F5-3226-4D2C-A00E-38D1698B29E7}" srcOrd="0" destOrd="0" presId="urn:microsoft.com/office/officeart/2005/8/layout/orgChart1"/>
    <dgm:cxn modelId="{0E57F45E-628A-42B8-9C0F-F873DBB1A3B8}" type="presParOf" srcId="{1EC11447-57FE-4674-8FE6-2D052E209456}" destId="{D448A1C6-F42C-46EE-905F-D14F1782A18E}" srcOrd="1" destOrd="0" presId="urn:microsoft.com/office/officeart/2005/8/layout/orgChart1"/>
    <dgm:cxn modelId="{55B35736-919D-4A19-AB02-C08865442774}" type="presParOf" srcId="{09795DEE-DF7E-476F-BA82-E813D459CDE5}" destId="{EB1BC997-FCA2-45CA-B606-666A4CEEE45F}" srcOrd="1" destOrd="0" presId="urn:microsoft.com/office/officeart/2005/8/layout/orgChart1"/>
    <dgm:cxn modelId="{8205C1F1-2DFA-43BC-842A-7165B0B5F75F}" type="presParOf" srcId="{09795DEE-DF7E-476F-BA82-E813D459CDE5}" destId="{22E693E7-3CD3-489D-9B64-DC6DE18FF3CC}" srcOrd="2" destOrd="0" presId="urn:microsoft.com/office/officeart/2005/8/layout/orgChart1"/>
    <dgm:cxn modelId="{535250C1-9AC8-4E8B-99C7-7B3C65055B74}" type="presParOf" srcId="{7B4A5781-2F80-4F04-A15C-522401995EAC}" destId="{5319C221-426B-4494-8A7A-2DDCA7ADB322}" srcOrd="6" destOrd="0" presId="urn:microsoft.com/office/officeart/2005/8/layout/orgChart1"/>
    <dgm:cxn modelId="{08122DA1-4AD5-43FD-B15F-9F638348F763}" type="presParOf" srcId="{7B4A5781-2F80-4F04-A15C-522401995EAC}" destId="{BC62AC07-5F43-4AF5-8032-4AB55C07A949}" srcOrd="7" destOrd="0" presId="urn:microsoft.com/office/officeart/2005/8/layout/orgChart1"/>
    <dgm:cxn modelId="{275DA1F6-2804-48B7-845C-9184D24F537A}" type="presParOf" srcId="{BC62AC07-5F43-4AF5-8032-4AB55C07A949}" destId="{6EA35D9B-7257-4855-84F8-6EB95CE80018}" srcOrd="0" destOrd="0" presId="urn:microsoft.com/office/officeart/2005/8/layout/orgChart1"/>
    <dgm:cxn modelId="{D646DFB6-F2C0-4190-9E3D-105053EEB9F1}" type="presParOf" srcId="{6EA35D9B-7257-4855-84F8-6EB95CE80018}" destId="{0F5397E1-79B4-4B36-A64F-50FBB9847E19}" srcOrd="0" destOrd="0" presId="urn:microsoft.com/office/officeart/2005/8/layout/orgChart1"/>
    <dgm:cxn modelId="{5CB24EDC-49C2-4293-A36A-22430476B1FD}" type="presParOf" srcId="{6EA35D9B-7257-4855-84F8-6EB95CE80018}" destId="{CC5921DF-FFB8-47D0-B258-46A71FBEF4DD}" srcOrd="1" destOrd="0" presId="urn:microsoft.com/office/officeart/2005/8/layout/orgChart1"/>
    <dgm:cxn modelId="{05922C6F-8D60-44CB-A615-C1CCA331A13D}" type="presParOf" srcId="{BC62AC07-5F43-4AF5-8032-4AB55C07A949}" destId="{E976D59C-AFE8-4B46-8873-6F49B8DEB12E}" srcOrd="1" destOrd="0" presId="urn:microsoft.com/office/officeart/2005/8/layout/orgChart1"/>
    <dgm:cxn modelId="{6745E4DE-2140-43E2-B8AA-916BA6D7DFE6}" type="presParOf" srcId="{BC62AC07-5F43-4AF5-8032-4AB55C07A949}" destId="{A043549C-2AD8-45EA-92D0-D54EDB93E972}" srcOrd="2" destOrd="0" presId="urn:microsoft.com/office/officeart/2005/8/layout/orgChart1"/>
    <dgm:cxn modelId="{22BCF9A3-7BD5-4EF0-AD3C-E8E83A54B7D0}" type="presParOf" srcId="{4B8D7CB1-0588-4CDA-B176-D8E95C3050EA}" destId="{C85B826D-1F72-4F6B-9C5A-FEC66D82C5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19C221-426B-4494-8A7A-2DDCA7ADB322}">
      <dsp:nvSpPr>
        <dsp:cNvPr id="0" name=""/>
        <dsp:cNvSpPr/>
      </dsp:nvSpPr>
      <dsp:spPr>
        <a:xfrm>
          <a:off x="2743200" y="982651"/>
          <a:ext cx="2148491" cy="22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98"/>
              </a:lnTo>
              <a:lnTo>
                <a:pt x="2148491" y="103198"/>
              </a:lnTo>
              <a:lnTo>
                <a:pt x="2148491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BF7D1-22CD-4461-865C-CB790A1F256D}">
      <dsp:nvSpPr>
        <dsp:cNvPr id="0" name=""/>
        <dsp:cNvSpPr/>
      </dsp:nvSpPr>
      <dsp:spPr>
        <a:xfrm>
          <a:off x="2743200" y="982651"/>
          <a:ext cx="716163" cy="22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98"/>
              </a:lnTo>
              <a:lnTo>
                <a:pt x="716163" y="103198"/>
              </a:lnTo>
              <a:lnTo>
                <a:pt x="716163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91C0-FD98-4B16-8409-6F1B54DD1C5B}">
      <dsp:nvSpPr>
        <dsp:cNvPr id="0" name=""/>
        <dsp:cNvSpPr/>
      </dsp:nvSpPr>
      <dsp:spPr>
        <a:xfrm>
          <a:off x="2027036" y="982651"/>
          <a:ext cx="716163" cy="227491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03198"/>
              </a:lnTo>
              <a:lnTo>
                <a:pt x="0" y="103198"/>
              </a:lnTo>
              <a:lnTo>
                <a:pt x="0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978E-BD70-441D-A637-FE372D990D69}">
      <dsp:nvSpPr>
        <dsp:cNvPr id="0" name=""/>
        <dsp:cNvSpPr/>
      </dsp:nvSpPr>
      <dsp:spPr>
        <a:xfrm>
          <a:off x="594708" y="982651"/>
          <a:ext cx="2148491" cy="227491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03198"/>
              </a:lnTo>
              <a:lnTo>
                <a:pt x="0" y="103198"/>
              </a:lnTo>
              <a:lnTo>
                <a:pt x="0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0C53-8D9D-46A6-B871-AC0553808429}">
      <dsp:nvSpPr>
        <dsp:cNvPr id="0" name=""/>
        <dsp:cNvSpPr/>
      </dsp:nvSpPr>
      <dsp:spPr>
        <a:xfrm>
          <a:off x="2151329" y="390780"/>
          <a:ext cx="1183741" cy="591870"/>
        </a:xfrm>
        <a:prstGeom prst="round2Same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Oliver Lewis</a:t>
          </a:r>
        </a:p>
      </dsp:txBody>
      <dsp:txXfrm>
        <a:off x="2180222" y="419673"/>
        <a:ext cx="1125955" cy="562977"/>
      </dsp:txXfrm>
    </dsp:sp>
    <dsp:sp modelId="{E5B5E1DF-6888-4BEF-A7F6-1E1AFD225EAF}">
      <dsp:nvSpPr>
        <dsp:cNvPr id="0" name=""/>
        <dsp:cNvSpPr/>
      </dsp:nvSpPr>
      <dsp:spPr>
        <a:xfrm>
          <a:off x="2837" y="1210142"/>
          <a:ext cx="1183741" cy="59187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Geoffery Fox</a:t>
          </a:r>
        </a:p>
      </dsp:txBody>
      <dsp:txXfrm>
        <a:off x="31729" y="1239034"/>
        <a:ext cx="1125957" cy="534086"/>
      </dsp:txXfrm>
    </dsp:sp>
    <dsp:sp modelId="{7B1CF0AF-85B1-446F-AE72-7642C4A2A616}">
      <dsp:nvSpPr>
        <dsp:cNvPr id="0" name=""/>
        <dsp:cNvSpPr/>
      </dsp:nvSpPr>
      <dsp:spPr>
        <a:xfrm>
          <a:off x="1435165" y="1210142"/>
          <a:ext cx="1183741" cy="59187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Badi (AI)</a:t>
          </a:r>
        </a:p>
      </dsp:txBody>
      <dsp:txXfrm>
        <a:off x="1464057" y="1239034"/>
        <a:ext cx="1125957" cy="534086"/>
      </dsp:txXfrm>
    </dsp:sp>
    <dsp:sp modelId="{2B2659F5-3226-4D2C-A00E-38D1698B29E7}">
      <dsp:nvSpPr>
        <dsp:cNvPr id="0" name=""/>
        <dsp:cNvSpPr/>
      </dsp:nvSpPr>
      <dsp:spPr>
        <a:xfrm>
          <a:off x="2867492" y="121014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Gregor L.</a:t>
          </a:r>
        </a:p>
      </dsp:txBody>
      <dsp:txXfrm>
        <a:off x="2867492" y="1210142"/>
        <a:ext cx="1183741" cy="591870"/>
      </dsp:txXfrm>
    </dsp:sp>
    <dsp:sp modelId="{0F5397E1-79B4-4B36-A64F-50FBB9847E19}">
      <dsp:nvSpPr>
        <dsp:cNvPr id="0" name=""/>
        <dsp:cNvSpPr/>
      </dsp:nvSpPr>
      <dsp:spPr>
        <a:xfrm>
          <a:off x="4299820" y="121014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Hyungro L. (AI)</a:t>
          </a:r>
        </a:p>
      </dsp:txBody>
      <dsp:txXfrm>
        <a:off x="4299820" y="121014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B6DE0-5AA5-4E7E-8569-54318ACE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TS006089165.dot</Template>
  <TotalTime>1140</TotalTime>
  <Pages>6</Pages>
  <Words>449</Words>
  <Characters>2608</Characters>
  <Application>Microsoft Office Word</Application>
  <DocSecurity>0</DocSecurity>
  <Lines>119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oliver lewis</cp:lastModifiedBy>
  <cp:revision>11</cp:revision>
  <cp:lastPrinted>2003-09-25T10:33:00Z</cp:lastPrinted>
  <dcterms:created xsi:type="dcterms:W3CDTF">2013-02-28T11:18:00Z</dcterms:created>
  <dcterms:modified xsi:type="dcterms:W3CDTF">2015-04-21T16:06:00Z</dcterms:modified>
  <cp:category/>
</cp:coreProperties>
</file>